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14:paraId="475D3113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5170C062" w14:textId="77777777" w:rsidR="001B2ABD" w:rsidRPr="0059649E" w:rsidRDefault="001B2ABD" w:rsidP="001B2ABD">
            <w:pPr>
              <w:tabs>
                <w:tab w:val="left" w:pos="990"/>
              </w:tabs>
              <w:jc w:val="center"/>
            </w:pPr>
            <w:r w:rsidRPr="0059649E">
              <w:rPr>
                <w:noProof/>
                <w:lang w:val="en-US" w:eastAsia="zh-CN"/>
              </w:rPr>
              <mc:AlternateContent>
                <mc:Choice Requires="wps">
                  <w:drawing>
                    <wp:inline distT="0" distB="0" distL="0" distR="0" wp14:anchorId="4B26C59E" wp14:editId="5B67E18F">
                      <wp:extent cx="2122805" cy="2122805"/>
                      <wp:effectExtent l="19050" t="19050" r="29845" b="29845"/>
                      <wp:docPr id="2" name="Óvalo 2" title="Foto de rostro de hombre profesiona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 l="1668" t="1668" r="1668" b="1668"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4BEDBBE" w14:textId="77777777" w:rsidR="00EE4C8D" w:rsidRPr="00EE4C8D" w:rsidRDefault="00EE4C8D" w:rsidP="00EE4C8D">
                                  <w:pPr>
                                    <w:jc w:val="center"/>
                                    <w:rPr>
                                      <w:lang w:val="es-ES_tradnl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B26C59E" id="Óvalo 2" o:spid="_x0000_s1026" alt="Título: Foto de rostro de hombre profesional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" strokecolor="#94b6d2 [3204]" strokeweight="5pt">
                      <v:fill r:id="rId10" o:title="" recolor="t" rotate="t" type="frame"/>
                      <v:stroke joinstyle="miter"/>
                      <v:textbox>
                        <w:txbxContent>
                          <w:p w14:paraId="64BEDBBE" w14:textId="77777777" w:rsidR="00EE4C8D" w:rsidRPr="00EE4C8D" w:rsidRDefault="00EE4C8D" w:rsidP="00EE4C8D">
                            <w:pPr>
                              <w:jc w:val="center"/>
                              <w:rPr>
                                <w:lang w:val="es-ES_tradnl"/>
                              </w:rPr>
                            </w:pP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14:paraId="6D916084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D309DE3" w14:textId="7ACEF7E0" w:rsidR="001B2ABD" w:rsidRPr="0059649E" w:rsidRDefault="00A5354D" w:rsidP="001B2ABD">
            <w:pPr>
              <w:pStyle w:val="Ttulo"/>
            </w:pPr>
            <w:r>
              <w:t>Castro franco</w:t>
            </w:r>
          </w:p>
          <w:p w14:paraId="4D260A12" w14:textId="5503B96F" w:rsidR="001B2ABD" w:rsidRPr="0059649E" w:rsidRDefault="00A5354D" w:rsidP="001B2ABD">
            <w:pPr>
              <w:pStyle w:val="Subttulo"/>
            </w:pPr>
            <w:r w:rsidRPr="00516F99">
              <w:rPr>
                <w:spacing w:val="9"/>
                <w:w w:val="100"/>
              </w:rPr>
              <w:t>Programado</w:t>
            </w:r>
            <w:r w:rsidRPr="00516F99">
              <w:rPr>
                <w:spacing w:val="1"/>
                <w:w w:val="100"/>
              </w:rPr>
              <w:t>r</w:t>
            </w:r>
          </w:p>
        </w:tc>
      </w:tr>
      <w:tr w:rsidR="001B2ABD" w:rsidRPr="0059649E" w14:paraId="13F6D38C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BD2F3DCE13CC4F8D8724669A1E4A3847"/>
              </w:placeholder>
              <w:temporary/>
              <w:showingPlcHdr/>
              <w15:appearance w15:val="hidden"/>
            </w:sdtPr>
            <w:sdtEndPr/>
            <w:sdtContent>
              <w:p w14:paraId="5D308C41" w14:textId="77777777" w:rsidR="001B2ABD" w:rsidRPr="0059649E" w:rsidRDefault="00036450" w:rsidP="00036450">
                <w:pPr>
                  <w:pStyle w:val="Ttulo3"/>
                </w:pPr>
                <w:r w:rsidRPr="0059649E">
                  <w:rPr>
                    <w:lang w:bidi="es-ES"/>
                  </w:rPr>
                  <w:t>Perfil</w:t>
                </w:r>
              </w:p>
            </w:sdtContent>
          </w:sdt>
          <w:sdt>
            <w:sdtPr>
              <w:id w:val="355866036"/>
              <w:placeholder>
                <w:docPart w:val="4DD4D453D5DC4037814D4CBD822C0885"/>
              </w:placeholder>
              <w:temporary/>
              <w:showingPlcHdr/>
              <w15:appearance w15:val="hidden"/>
            </w:sdtPr>
            <w:sdtEndPr/>
            <w:sdtContent>
              <w:p w14:paraId="2A817819" w14:textId="77777777" w:rsidR="009260CD" w:rsidRPr="0059649E" w:rsidRDefault="009260CD" w:rsidP="009260CD">
                <w:r w:rsidRPr="0059649E">
                  <w:rPr>
                    <w:lang w:bidi="es-ES"/>
                  </w:rPr>
                  <w:t>¿Quiere colocar su propia imagen en el círculo? Es fácil. Seleccione la imagen y haga clic derecho. Seleccione "Rellenar" en el menú contextual. Seleccione Imagen... de la lista. Vaya a su equipo para obtener la imagen adecuada. Haga clic en Aceptar para insertar la imagen seleccionada.</w:t>
                </w:r>
              </w:p>
              <w:p w14:paraId="43E932CB" w14:textId="77777777" w:rsidR="009260CD" w:rsidRPr="0059649E" w:rsidRDefault="009260CD" w:rsidP="009260CD"/>
              <w:p w14:paraId="644E7C2C" w14:textId="77777777" w:rsidR="00036450" w:rsidRPr="0059649E" w:rsidRDefault="009260CD" w:rsidP="009260CD">
                <w:r w:rsidRPr="0059649E">
                  <w:rPr>
                    <w:lang w:bidi="es-ES"/>
                  </w:rPr>
                  <w:t>Después de insertar la imagen, selecciónela de nuevo. Vaya al menú Formato de herramientas de imagen. Haga clic en la flecha hacia abajo "Recortar" y seleccione "Rellenar" de la lista. Esto ajustará automáticamente la imagen para recortarla. Puede hacer clic y arrastrar la imagen para colocarla correctamente.</w:t>
                </w:r>
              </w:p>
            </w:sdtContent>
          </w:sdt>
          <w:p w14:paraId="31FE8970" w14:textId="77777777" w:rsidR="00036450" w:rsidRPr="0059649E" w:rsidRDefault="00036450" w:rsidP="00036450"/>
          <w:sdt>
            <w:sdtPr>
              <w:id w:val="-1954003311"/>
              <w:placeholder>
                <w:docPart w:val="3419655FD6F142BFB09BDAACFCA400BD"/>
              </w:placeholder>
              <w:temporary/>
              <w:showingPlcHdr/>
              <w15:appearance w15:val="hidden"/>
            </w:sdtPr>
            <w:sdtEndPr/>
            <w:sdtContent>
              <w:p w14:paraId="0CEB6548" w14:textId="77777777" w:rsidR="00036450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728650CEA0C7420490CD90385C0130BA"/>
              </w:placeholder>
              <w:temporary/>
              <w:showingPlcHdr/>
              <w15:appearance w15:val="hidden"/>
            </w:sdtPr>
            <w:sdtEndPr/>
            <w:sdtContent>
              <w:p w14:paraId="3D993B98" w14:textId="77777777" w:rsidR="004D3011" w:rsidRPr="0059649E" w:rsidRDefault="004D3011" w:rsidP="004D3011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p w14:paraId="3A901827" w14:textId="486B9633" w:rsidR="004D3011" w:rsidRPr="0059649E" w:rsidRDefault="002950F5" w:rsidP="004D3011">
            <w:r>
              <w:t>3754-405316</w:t>
            </w:r>
          </w:p>
          <w:p w14:paraId="44FB5327" w14:textId="77777777" w:rsidR="004D3011" w:rsidRPr="0059649E" w:rsidRDefault="004D3011" w:rsidP="004D3011"/>
          <w:sdt>
            <w:sdtPr>
              <w:id w:val="67859272"/>
              <w:placeholder>
                <w:docPart w:val="F07E0AFAA4394C8386D699B08B76E3F9"/>
              </w:placeholder>
              <w:temporary/>
              <w:showingPlcHdr/>
              <w15:appearance w15:val="hidden"/>
            </w:sdtPr>
            <w:sdtEndPr/>
            <w:sdtContent>
              <w:p w14:paraId="78B1E7D7" w14:textId="77777777" w:rsidR="004D3011" w:rsidRPr="0059649E" w:rsidRDefault="004D3011" w:rsidP="004D3011">
                <w:r w:rsidRPr="0059649E">
                  <w:rPr>
                    <w:lang w:bidi="es-ES"/>
                  </w:rPr>
                  <w:t>SITIO WEB:</w:t>
                </w:r>
              </w:p>
            </w:sdtContent>
          </w:sdt>
          <w:p w14:paraId="5C1819CA" w14:textId="7AFB6F21" w:rsidR="004D3011" w:rsidRPr="0059649E" w:rsidRDefault="002950F5" w:rsidP="004D3011">
            <w:r w:rsidRPr="002950F5">
              <w:t>https://github.com/francocastro11</w:t>
            </w:r>
          </w:p>
          <w:p w14:paraId="23A24FCC" w14:textId="77777777" w:rsidR="004D3011" w:rsidRPr="0059649E" w:rsidRDefault="004D3011" w:rsidP="004D3011"/>
          <w:sdt>
            <w:sdtPr>
              <w:id w:val="-240260293"/>
              <w:placeholder>
                <w:docPart w:val="7A93DB0F0535405DA97A62C35372C819"/>
              </w:placeholder>
              <w:temporary/>
              <w:showingPlcHdr/>
              <w15:appearance w15:val="hidden"/>
            </w:sdtPr>
            <w:sdtEndPr/>
            <w:sdtContent>
              <w:p w14:paraId="24DC10CA" w14:textId="77777777" w:rsidR="004D3011" w:rsidRPr="0059649E" w:rsidRDefault="004D3011" w:rsidP="004D3011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p w14:paraId="35D31355" w14:textId="55EEDE21" w:rsidR="004142CD" w:rsidRPr="0059649E" w:rsidRDefault="002950F5" w:rsidP="004142CD">
            <w:r>
              <w:rPr>
                <w:color w:val="B85A22" w:themeColor="accent2" w:themeShade="BF"/>
                <w:szCs w:val="18"/>
                <w:u w:val="single"/>
              </w:rPr>
              <w:t>francoc16e</w:t>
            </w:r>
            <w:r w:rsidRPr="002950F5">
              <w:rPr>
                <w:color w:val="B85A22" w:themeColor="accent2" w:themeShade="BF"/>
                <w:szCs w:val="18"/>
                <w:u w:val="single"/>
              </w:rPr>
              <w:t>@</w:t>
            </w:r>
            <w:r>
              <w:rPr>
                <w:color w:val="B85A22" w:themeColor="accent2" w:themeShade="BF"/>
                <w:szCs w:val="18"/>
                <w:u w:val="single"/>
              </w:rPr>
              <w:t>gmail.com</w:t>
            </w:r>
          </w:p>
          <w:sdt>
            <w:sdtPr>
              <w:id w:val="-1444214663"/>
              <w:placeholder>
                <w:docPart w:val="CE04FFCD04F541AC8E803BA369950B36"/>
              </w:placeholder>
              <w:temporary/>
              <w:showingPlcHdr/>
              <w15:appearance w15:val="hidden"/>
            </w:sdtPr>
            <w:sdtEndPr/>
            <w:sdtContent>
              <w:p w14:paraId="7D997805" w14:textId="77777777" w:rsidR="004D3011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Aficiones</w:t>
                </w:r>
              </w:p>
            </w:sdtContent>
          </w:sdt>
          <w:p w14:paraId="3B639320" w14:textId="442BDFCF" w:rsidR="004D3011" w:rsidRDefault="00465961" w:rsidP="004D3011">
            <w:r>
              <w:t>Programación</w:t>
            </w:r>
          </w:p>
          <w:p w14:paraId="6235E27C" w14:textId="6FB86E69" w:rsidR="00465961" w:rsidRDefault="00465961" w:rsidP="004D3011">
            <w:r>
              <w:t>Pintar</w:t>
            </w:r>
          </w:p>
          <w:p w14:paraId="117094FA" w14:textId="2556698D" w:rsidR="00465961" w:rsidRDefault="00465961" w:rsidP="004D3011">
            <w:r>
              <w:t>Básquetbol</w:t>
            </w:r>
          </w:p>
          <w:p w14:paraId="7F1C1BA3" w14:textId="0F8DFE89" w:rsidR="00465961" w:rsidRDefault="00465961" w:rsidP="004D3011">
            <w:r>
              <w:t>Viajar</w:t>
            </w:r>
          </w:p>
          <w:p w14:paraId="556A7B7A" w14:textId="3F09169D" w:rsidR="00465961" w:rsidRDefault="00465961" w:rsidP="004D3011">
            <w:r>
              <w:t>Estudiar</w:t>
            </w:r>
          </w:p>
          <w:p w14:paraId="5ED969AC" w14:textId="77777777" w:rsidR="00465961" w:rsidRDefault="00465961" w:rsidP="004D3011"/>
          <w:p w14:paraId="46955F94" w14:textId="77777777" w:rsidR="00465961" w:rsidRDefault="00465961" w:rsidP="004D3011"/>
          <w:p w14:paraId="2405DDCE" w14:textId="1336E107" w:rsidR="00465961" w:rsidRPr="0059649E" w:rsidRDefault="00465961" w:rsidP="004D3011"/>
        </w:tc>
        <w:tc>
          <w:tcPr>
            <w:tcW w:w="720" w:type="dxa"/>
          </w:tcPr>
          <w:p w14:paraId="101AFBAF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66ED452AAF1A497EB0A69E5921FE8DDA"/>
              </w:placeholder>
              <w:temporary/>
              <w:showingPlcHdr/>
              <w15:appearance w15:val="hidden"/>
            </w:sdtPr>
            <w:sdtEndPr/>
            <w:sdtContent>
              <w:p w14:paraId="763625DD" w14:textId="77777777" w:rsidR="001B2ABD" w:rsidRPr="0059649E" w:rsidRDefault="00E25A26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14:paraId="16577F75" w14:textId="4220BCD6" w:rsidR="00036450" w:rsidRPr="0059649E" w:rsidRDefault="00A5354D" w:rsidP="00B359E4">
            <w:pPr>
              <w:pStyle w:val="Ttulo4"/>
            </w:pPr>
            <w:r>
              <w:t>Primaria: Escuela Número 62</w:t>
            </w:r>
          </w:p>
          <w:p w14:paraId="35C15BD5" w14:textId="78B1CF96" w:rsidR="00036450" w:rsidRPr="0059649E" w:rsidRDefault="00A5354D" w:rsidP="00B359E4">
            <w:pPr>
              <w:pStyle w:val="Fecha"/>
            </w:pPr>
            <w:r>
              <w:t>2009</w:t>
            </w:r>
            <w:r w:rsidR="00036450" w:rsidRPr="0059649E">
              <w:rPr>
                <w:lang w:bidi="es-ES"/>
              </w:rPr>
              <w:t xml:space="preserve"> - </w:t>
            </w:r>
            <w:r>
              <w:t>2015</w:t>
            </w:r>
          </w:p>
          <w:p w14:paraId="7A7F0F89" w14:textId="29EB22DF" w:rsidR="00036450" w:rsidRPr="0059649E" w:rsidRDefault="00036450" w:rsidP="004142CD"/>
          <w:p w14:paraId="778405FC" w14:textId="1BFA889C" w:rsidR="00036450" w:rsidRPr="0059649E" w:rsidRDefault="00A5354D" w:rsidP="00B359E4">
            <w:pPr>
              <w:pStyle w:val="Ttulo4"/>
            </w:pPr>
            <w:r>
              <w:t xml:space="preserve">Secundario: Centro Estudiantil Polimodal </w:t>
            </w:r>
            <w:r w:rsidR="00465961">
              <w:t>N°</w:t>
            </w:r>
            <w:r>
              <w:t>21</w:t>
            </w:r>
          </w:p>
          <w:p w14:paraId="1EE68145" w14:textId="44B991C7" w:rsidR="00036450" w:rsidRDefault="00A5354D" w:rsidP="00B359E4">
            <w:pPr>
              <w:pStyle w:val="Fecha"/>
            </w:pPr>
            <w:r>
              <w:t>2016</w:t>
            </w:r>
            <w:r w:rsidR="00036450" w:rsidRPr="0059649E">
              <w:rPr>
                <w:lang w:bidi="es-ES"/>
              </w:rPr>
              <w:t xml:space="preserve"> </w:t>
            </w:r>
            <w:r w:rsidR="006D26D1">
              <w:rPr>
                <w:lang w:bidi="es-ES"/>
              </w:rPr>
              <w:t>–</w:t>
            </w:r>
            <w:r w:rsidR="00036450" w:rsidRPr="0059649E">
              <w:rPr>
                <w:lang w:bidi="es-ES"/>
              </w:rPr>
              <w:t xml:space="preserve"> </w:t>
            </w:r>
            <w:r>
              <w:t>2020</w:t>
            </w:r>
          </w:p>
          <w:p w14:paraId="6464ED91" w14:textId="1E1A4DBF" w:rsidR="006D26D1" w:rsidRDefault="006D26D1" w:rsidP="006D26D1"/>
          <w:p w14:paraId="722552AE" w14:textId="0D5DE46D" w:rsidR="006D26D1" w:rsidRDefault="006D26D1" w:rsidP="006D26D1">
            <w:pPr>
              <w:rPr>
                <w:b/>
                <w:bCs/>
              </w:rPr>
            </w:pPr>
            <w:r w:rsidRPr="006D26D1">
              <w:rPr>
                <w:b/>
                <w:bCs/>
              </w:rPr>
              <w:t>Terciario: Instituto De Capacitación y Desarrollo Empresarial</w:t>
            </w:r>
          </w:p>
          <w:p w14:paraId="10706BED" w14:textId="2C56EF66" w:rsidR="004142CD" w:rsidRPr="0059649E" w:rsidRDefault="006D26D1" w:rsidP="00036450">
            <w:r w:rsidRPr="006D26D1">
              <w:t>2021 - 2023</w:t>
            </w:r>
          </w:p>
          <w:sdt>
            <w:sdtPr>
              <w:id w:val="1001553383"/>
              <w:placeholder>
                <w:docPart w:val="139BB7DC8FF34E549EA63861C0EACF74"/>
              </w:placeholder>
              <w:temporary/>
              <w:showingPlcHdr/>
              <w15:appearance w15:val="hidden"/>
            </w:sdtPr>
            <w:sdtEndPr/>
            <w:sdtContent>
              <w:p w14:paraId="43E91886" w14:textId="77777777" w:rsidR="00036450" w:rsidRPr="0059649E" w:rsidRDefault="00036450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14:paraId="605E93B6" w14:textId="7B1C8AF4" w:rsidR="00036450" w:rsidRPr="0059649E" w:rsidRDefault="00A5354D" w:rsidP="00B359E4">
            <w:pPr>
              <w:pStyle w:val="Ttulo4"/>
              <w:rPr>
                <w:bCs/>
              </w:rPr>
            </w:pPr>
            <w:r>
              <w:t>Escuela N°62</w:t>
            </w:r>
            <w:r w:rsidR="00036450" w:rsidRPr="0059649E">
              <w:rPr>
                <w:lang w:bidi="es-ES"/>
              </w:rPr>
              <w:t xml:space="preserve"> </w:t>
            </w:r>
            <w:r>
              <w:t>Profesor de los maestros</w:t>
            </w:r>
          </w:p>
          <w:p w14:paraId="27558E73" w14:textId="4ECC532B" w:rsidR="00036450" w:rsidRPr="0059649E" w:rsidRDefault="00A5354D" w:rsidP="00B359E4">
            <w:pPr>
              <w:pStyle w:val="Fecha"/>
            </w:pPr>
            <w:r>
              <w:t>2009</w:t>
            </w:r>
            <w:r w:rsidR="004142CD" w:rsidRPr="0059649E">
              <w:rPr>
                <w:lang w:bidi="es-ES"/>
              </w:rPr>
              <w:t xml:space="preserve"> - </w:t>
            </w:r>
            <w:r>
              <w:t>2015</w:t>
            </w:r>
          </w:p>
          <w:p w14:paraId="69EAC14D" w14:textId="77777777" w:rsidR="004D3011" w:rsidRPr="0059649E" w:rsidRDefault="004D3011" w:rsidP="00036450"/>
          <w:p w14:paraId="6E069AA9" w14:textId="40F331E3" w:rsidR="004D3011" w:rsidRPr="0059649E" w:rsidRDefault="00A5354D" w:rsidP="00B359E4">
            <w:pPr>
              <w:pStyle w:val="Ttulo4"/>
              <w:rPr>
                <w:bCs/>
              </w:rPr>
            </w:pPr>
            <w:r>
              <w:t>CEP N°21</w:t>
            </w:r>
            <w:r w:rsidR="002D3CA3" w:rsidRPr="0059649E">
              <w:rPr>
                <w:lang w:bidi="es-ES"/>
              </w:rPr>
              <w:t xml:space="preserve"> </w:t>
            </w:r>
            <w:r>
              <w:t>Maestro de los profesores</w:t>
            </w:r>
          </w:p>
          <w:p w14:paraId="0E68309F" w14:textId="54377411" w:rsidR="004D3011" w:rsidRPr="0059649E" w:rsidRDefault="00A5354D" w:rsidP="00B359E4">
            <w:pPr>
              <w:pStyle w:val="Fecha"/>
            </w:pPr>
            <w:r>
              <w:t>2016</w:t>
            </w:r>
            <w:r w:rsidR="004142CD" w:rsidRPr="0059649E">
              <w:rPr>
                <w:lang w:bidi="es-ES"/>
              </w:rPr>
              <w:t xml:space="preserve"> - </w:t>
            </w:r>
            <w:r>
              <w:t>2020</w:t>
            </w:r>
          </w:p>
          <w:sdt>
            <w:sdtPr>
              <w:id w:val="1669594239"/>
              <w:placeholder>
                <w:docPart w:val="9AA100857CF7464BBCB95D9A8C591602"/>
              </w:placeholder>
              <w:temporary/>
              <w:showingPlcHdr/>
              <w15:appearance w15:val="hidden"/>
            </w:sdtPr>
            <w:sdtEndPr/>
            <w:sdtContent>
              <w:p w14:paraId="56FD519B" w14:textId="77777777" w:rsidR="00036450" w:rsidRPr="0059649E" w:rsidRDefault="00180329" w:rsidP="00036450">
                <w:pPr>
                  <w:pStyle w:val="Ttulo2"/>
                </w:pPr>
                <w:r w:rsidRPr="0059649E">
                  <w:rPr>
                    <w:rStyle w:val="Ttulo2Car"/>
                    <w:b/>
                    <w:lang w:bidi="es-ES"/>
                  </w:rPr>
                  <w:t>APTITUDES</w:t>
                </w:r>
              </w:p>
            </w:sdtContent>
          </w:sdt>
          <w:p w14:paraId="4F3088A4" w14:textId="77777777" w:rsidR="00036450" w:rsidRPr="0059649E" w:rsidRDefault="00112054" w:rsidP="004D3011">
            <w:pPr>
              <w:rPr>
                <w:color w:val="FFFFFF" w:themeColor="background1"/>
              </w:rPr>
            </w:pPr>
            <w:r w:rsidRPr="0059649E">
              <w:rPr>
                <w:noProof/>
                <w:color w:val="000000" w:themeColor="text1"/>
                <w:lang w:val="en-US" w:eastAsia="zh-CN"/>
              </w:rPr>
              <w:drawing>
                <wp:inline distT="0" distB="0" distL="0" distR="0" wp14:anchorId="01E18FD5" wp14:editId="775CFDFD">
                  <wp:extent cx="4297680" cy="1257300"/>
                  <wp:effectExtent l="0" t="0" r="0" b="0"/>
                  <wp:docPr id="12" name="Gráfico 12" descr="gráfico de aptitu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1"/>
                    </a:graphicData>
                  </a:graphic>
                </wp:inline>
              </w:drawing>
            </w:r>
          </w:p>
        </w:tc>
      </w:tr>
    </w:tbl>
    <w:p w14:paraId="7F1E5EC6" w14:textId="77777777" w:rsidR="0043117B" w:rsidRPr="0059649E" w:rsidRDefault="009C44C6" w:rsidP="000C45FF">
      <w:pPr>
        <w:tabs>
          <w:tab w:val="left" w:pos="990"/>
        </w:tabs>
      </w:pPr>
    </w:p>
    <w:sectPr w:rsidR="0043117B" w:rsidRPr="0059649E" w:rsidSect="0059649E">
      <w:headerReference w:type="default" r:id="rId12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E1097" w14:textId="77777777" w:rsidR="009C44C6" w:rsidRDefault="009C44C6" w:rsidP="000C45FF">
      <w:r>
        <w:separator/>
      </w:r>
    </w:p>
  </w:endnote>
  <w:endnote w:type="continuationSeparator" w:id="0">
    <w:p w14:paraId="1D3A466B" w14:textId="77777777" w:rsidR="009C44C6" w:rsidRDefault="009C44C6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92586" w14:textId="77777777" w:rsidR="009C44C6" w:rsidRDefault="009C44C6" w:rsidP="000C45FF">
      <w:r>
        <w:separator/>
      </w:r>
    </w:p>
  </w:footnote>
  <w:footnote w:type="continuationSeparator" w:id="0">
    <w:p w14:paraId="3FF1A360" w14:textId="77777777" w:rsidR="009C44C6" w:rsidRDefault="009C44C6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211C2B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3709E1A4" wp14:editId="11221CFD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54D"/>
    <w:rsid w:val="00036450"/>
    <w:rsid w:val="00075675"/>
    <w:rsid w:val="00094499"/>
    <w:rsid w:val="000C45FF"/>
    <w:rsid w:val="000E3FD1"/>
    <w:rsid w:val="00112054"/>
    <w:rsid w:val="001424E5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59EC"/>
    <w:rsid w:val="00256CF7"/>
    <w:rsid w:val="00281FD5"/>
    <w:rsid w:val="002950F5"/>
    <w:rsid w:val="002D3CA3"/>
    <w:rsid w:val="0030481B"/>
    <w:rsid w:val="003156FC"/>
    <w:rsid w:val="003254B5"/>
    <w:rsid w:val="0037121F"/>
    <w:rsid w:val="003A6B7D"/>
    <w:rsid w:val="003B06CA"/>
    <w:rsid w:val="004071FC"/>
    <w:rsid w:val="004142CD"/>
    <w:rsid w:val="00445947"/>
    <w:rsid w:val="004561E8"/>
    <w:rsid w:val="00465961"/>
    <w:rsid w:val="004813B3"/>
    <w:rsid w:val="00496591"/>
    <w:rsid w:val="004C63E4"/>
    <w:rsid w:val="004D3011"/>
    <w:rsid w:val="004F0B63"/>
    <w:rsid w:val="00516F99"/>
    <w:rsid w:val="005262AC"/>
    <w:rsid w:val="0059649E"/>
    <w:rsid w:val="005E39D5"/>
    <w:rsid w:val="00600670"/>
    <w:rsid w:val="0062123A"/>
    <w:rsid w:val="00646E75"/>
    <w:rsid w:val="006771D0"/>
    <w:rsid w:val="006D26D1"/>
    <w:rsid w:val="00715FCB"/>
    <w:rsid w:val="00743101"/>
    <w:rsid w:val="007775E1"/>
    <w:rsid w:val="007867A0"/>
    <w:rsid w:val="007927F5"/>
    <w:rsid w:val="007E09D7"/>
    <w:rsid w:val="00802CA0"/>
    <w:rsid w:val="009260CD"/>
    <w:rsid w:val="00952C25"/>
    <w:rsid w:val="009A09AC"/>
    <w:rsid w:val="009C44C6"/>
    <w:rsid w:val="00A2118D"/>
    <w:rsid w:val="00A5354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A1F4D"/>
    <w:rsid w:val="00DD172A"/>
    <w:rsid w:val="00DE02B0"/>
    <w:rsid w:val="00E25A26"/>
    <w:rsid w:val="00E4381A"/>
    <w:rsid w:val="00E55D74"/>
    <w:rsid w:val="00EE4C8D"/>
    <w:rsid w:val="00F60274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EBAAEE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hart" Target="charts/chart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sv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o\AppData\Local\Microsoft\Office\16.0\DTS\es-ES%7b45726489-DE92-42D2-AD7F-2869728371C3%7d\%7b6FAB3F6E-F75C-4326-AA5E-B9112670623D%7dtf00546271_win32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AR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Sheet1!$A$2:$A$6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0.8</c:v>
                </c:pt>
                <c:pt idx="1">
                  <c:v>1</c:v>
                </c:pt>
                <c:pt idx="2">
                  <c:v>0.95</c:v>
                </c:pt>
                <c:pt idx="3">
                  <c:v>0.75</c:v>
                </c:pt>
                <c:pt idx="4">
                  <c:v>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AR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A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2F3DCE13CC4F8D8724669A1E4A3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A22A4-5D9F-436D-A211-62559BC15230}"/>
      </w:docPartPr>
      <w:docPartBody>
        <w:p w:rsidR="00C74979" w:rsidRDefault="00CE51F2">
          <w:pPr>
            <w:pStyle w:val="BD2F3DCE13CC4F8D8724669A1E4A3847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4DD4D453D5DC4037814D4CBD822C0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43D88E-80B0-433C-BCA7-F1CCC4CB20AA}"/>
      </w:docPartPr>
      <w:docPartBody>
        <w:p w:rsidR="00081577" w:rsidRPr="0059649E" w:rsidRDefault="00CE51F2" w:rsidP="009260CD">
          <w:r w:rsidRPr="0059649E">
            <w:rPr>
              <w:lang w:bidi="es-ES"/>
            </w:rPr>
            <w:t>¿Quiere colocar su propia imagen en el círculo? Es fácil. Seleccione la imagen y haga clic derecho. Seleccione "Rellenar" en el menú contextual. Seleccione Imagen... de la lista. Vaya a su equipo para obtener la imagen adecuada. Haga clic en Aceptar para insertar la imagen seleccionada.</w:t>
          </w:r>
        </w:p>
        <w:p w:rsidR="00081577" w:rsidRPr="0059649E" w:rsidRDefault="001A022C" w:rsidP="009260CD"/>
        <w:p w:rsidR="00C74979" w:rsidRDefault="00CE51F2">
          <w:pPr>
            <w:pStyle w:val="4DD4D453D5DC4037814D4CBD822C0885"/>
          </w:pPr>
          <w:r w:rsidRPr="0059649E">
            <w:rPr>
              <w:lang w:bidi="es-ES"/>
            </w:rPr>
            <w:t>Después de insertar la imagen, selecciónela de nuevo. Vaya al menú Formato de herramientas de imagen. Haga clic en la flecha hacia abajo "Recortar" y seleccione "Rellenar" de la lista. Esto ajustará automáticamente la imagen para recortarla. Puede hacer clic y arrastrar la imagen para colocarla correctamente.</w:t>
          </w:r>
        </w:p>
      </w:docPartBody>
    </w:docPart>
    <w:docPart>
      <w:docPartPr>
        <w:name w:val="3419655FD6F142BFB09BDAACFCA40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643E89-0F76-4FC1-A8C3-980741A97E1E}"/>
      </w:docPartPr>
      <w:docPartBody>
        <w:p w:rsidR="00C74979" w:rsidRDefault="00CE51F2">
          <w:pPr>
            <w:pStyle w:val="3419655FD6F142BFB09BDAACFCA400BD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728650CEA0C7420490CD90385C013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4C154-3062-4D19-BB02-05182000AE72}"/>
      </w:docPartPr>
      <w:docPartBody>
        <w:p w:rsidR="00C74979" w:rsidRDefault="00CE51F2">
          <w:pPr>
            <w:pStyle w:val="728650CEA0C7420490CD90385C0130BA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F07E0AFAA4394C8386D699B08B76E3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A7F04E-470F-437E-8776-20D4B1BE0BE3}"/>
      </w:docPartPr>
      <w:docPartBody>
        <w:p w:rsidR="00C74979" w:rsidRDefault="00CE51F2">
          <w:pPr>
            <w:pStyle w:val="F07E0AFAA4394C8386D699B08B76E3F9"/>
          </w:pPr>
          <w:r w:rsidRPr="0059649E">
            <w:rPr>
              <w:lang w:bidi="es-ES"/>
            </w:rPr>
            <w:t>SITIO WEB:</w:t>
          </w:r>
        </w:p>
      </w:docPartBody>
    </w:docPart>
    <w:docPart>
      <w:docPartPr>
        <w:name w:val="7A93DB0F0535405DA97A62C35372C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38D3E0-3715-4FFD-B4D6-D8F2FFC2E12D}"/>
      </w:docPartPr>
      <w:docPartBody>
        <w:p w:rsidR="00C74979" w:rsidRDefault="00CE51F2">
          <w:pPr>
            <w:pStyle w:val="7A93DB0F0535405DA97A62C35372C819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CE04FFCD04F541AC8E803BA369950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22BA45-F5A4-4606-9291-056F458487EE}"/>
      </w:docPartPr>
      <w:docPartBody>
        <w:p w:rsidR="00C74979" w:rsidRDefault="00CE51F2">
          <w:pPr>
            <w:pStyle w:val="CE04FFCD04F541AC8E803BA369950B36"/>
          </w:pPr>
          <w:r w:rsidRPr="0059649E">
            <w:rPr>
              <w:lang w:bidi="es-ES"/>
            </w:rPr>
            <w:t>Aficiones</w:t>
          </w:r>
        </w:p>
      </w:docPartBody>
    </w:docPart>
    <w:docPart>
      <w:docPartPr>
        <w:name w:val="66ED452AAF1A497EB0A69E5921FE8D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A9D8F-9506-46CE-93C6-79E3CACFE52B}"/>
      </w:docPartPr>
      <w:docPartBody>
        <w:p w:rsidR="00C74979" w:rsidRDefault="00CE51F2">
          <w:pPr>
            <w:pStyle w:val="66ED452AAF1A497EB0A69E5921FE8DDA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139BB7DC8FF34E549EA63861C0EACF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39CEF2-BCF4-4050-BC5C-4621CE4C1C83}"/>
      </w:docPartPr>
      <w:docPartBody>
        <w:p w:rsidR="00C74979" w:rsidRDefault="00CE51F2">
          <w:pPr>
            <w:pStyle w:val="139BB7DC8FF34E549EA63861C0EACF74"/>
          </w:pPr>
          <w:r w:rsidRPr="0059649E">
            <w:rPr>
              <w:lang w:bidi="es-ES"/>
            </w:rPr>
            <w:t>EXPERIENCIA LABORAL</w:t>
          </w:r>
        </w:p>
      </w:docPartBody>
    </w:docPart>
    <w:docPart>
      <w:docPartPr>
        <w:name w:val="9AA100857CF7464BBCB95D9A8C5916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55135-C84F-4C6E-A4A0-B83506935B00}"/>
      </w:docPartPr>
      <w:docPartBody>
        <w:p w:rsidR="00C74979" w:rsidRDefault="00CE51F2">
          <w:pPr>
            <w:pStyle w:val="9AA100857CF7464BBCB95D9A8C591602"/>
          </w:pPr>
          <w:r w:rsidRPr="0059649E">
            <w:rPr>
              <w:rStyle w:val="Ttulo2Car"/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10102FF" w:usb1="EAC7FFFF" w:usb2="0001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1F2"/>
    <w:rsid w:val="001A022C"/>
    <w:rsid w:val="00C74979"/>
    <w:rsid w:val="00CE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D2F3DCE13CC4F8D8724669A1E4A3847">
    <w:name w:val="BD2F3DCE13CC4F8D8724669A1E4A3847"/>
  </w:style>
  <w:style w:type="paragraph" w:customStyle="1" w:styleId="4DD4D453D5DC4037814D4CBD822C0885">
    <w:name w:val="4DD4D453D5DC4037814D4CBD822C0885"/>
  </w:style>
  <w:style w:type="paragraph" w:customStyle="1" w:styleId="3419655FD6F142BFB09BDAACFCA400BD">
    <w:name w:val="3419655FD6F142BFB09BDAACFCA400BD"/>
  </w:style>
  <w:style w:type="paragraph" w:customStyle="1" w:styleId="728650CEA0C7420490CD90385C0130BA">
    <w:name w:val="728650CEA0C7420490CD90385C0130BA"/>
  </w:style>
  <w:style w:type="paragraph" w:customStyle="1" w:styleId="F07E0AFAA4394C8386D699B08B76E3F9">
    <w:name w:val="F07E0AFAA4394C8386D699B08B76E3F9"/>
  </w:style>
  <w:style w:type="paragraph" w:customStyle="1" w:styleId="7A93DB0F0535405DA97A62C35372C819">
    <w:name w:val="7A93DB0F0535405DA97A62C35372C819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CE04FFCD04F541AC8E803BA369950B36">
    <w:name w:val="CE04FFCD04F541AC8E803BA369950B36"/>
  </w:style>
  <w:style w:type="paragraph" w:customStyle="1" w:styleId="66ED452AAF1A497EB0A69E5921FE8DDA">
    <w:name w:val="66ED452AAF1A497EB0A69E5921FE8DDA"/>
  </w:style>
  <w:style w:type="paragraph" w:customStyle="1" w:styleId="139BB7DC8FF34E549EA63861C0EACF74">
    <w:name w:val="139BB7DC8FF34E549EA63861C0EACF74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paragraph" w:customStyle="1" w:styleId="9AA100857CF7464BBCB95D9A8C591602">
    <w:name w:val="9AA100857CF7464BBCB95D9A8C5916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{6FAB3F6E-F75C-4326-AA5E-B9112670623D}tf00546271_win32.dotx</Template>
  <TotalTime>0</TotalTime>
  <Pages>1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2023-04-23T14:54:00Z</dcterms:created>
  <dcterms:modified xsi:type="dcterms:W3CDTF">2023-04-24T20:19:00Z</dcterms:modified>
</cp:coreProperties>
</file>